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6E5C14" w14:paraId="65309140" w14:textId="77777777" w:rsidTr="00E87609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ED9D0EA" w14:textId="7D4B47F8" w:rsidR="006E5C14" w:rsidRPr="006E5C14" w:rsidRDefault="006E5C14" w:rsidP="00E87609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>Practicum Final Exam –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Odd Semester Year </w:t>
            </w:r>
            <w:r>
              <w:rPr>
                <w:rFonts w:ascii="Arial" w:hAnsi="Arial" w:cs="Arial"/>
                <w:b/>
              </w:rPr>
              <w:t>2021</w:t>
            </w:r>
            <w:r w:rsidRPr="00244B2C">
              <w:rPr>
                <w:rFonts w:ascii="Arial" w:hAnsi="Arial" w:cs="Arial"/>
                <w:b/>
                <w:lang w:val="id-ID"/>
              </w:rPr>
              <w:t>/</w:t>
            </w:r>
            <w:r>
              <w:rPr>
                <w:rFonts w:ascii="Arial" w:hAnsi="Arial" w:cs="Arial"/>
                <w:b/>
              </w:rPr>
              <w:t>2022</w:t>
            </w:r>
          </w:p>
        </w:tc>
      </w:tr>
      <w:tr w:rsidR="006E5C14" w14:paraId="4D633113" w14:textId="77777777" w:rsidTr="00E87609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4121D7" w14:textId="77777777" w:rsidR="006E5C14" w:rsidRPr="00B52577" w:rsidRDefault="006E5C14" w:rsidP="00E87609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715D676" w14:textId="6D7D299E" w:rsidR="006E5C14" w:rsidRDefault="008B7EA4" w:rsidP="006E5C1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ISYS6169001</w:t>
            </w:r>
            <w:r w:rsidR="006E5C14">
              <w:rPr>
                <w:rFonts w:ascii="Arial" w:hAnsi="Arial" w:cs="Arial"/>
                <w:b/>
                <w:sz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</w:rPr>
              <w:t>Database Systems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BD17431" w14:textId="77777777" w:rsidR="006E5C14" w:rsidRDefault="006E5C14" w:rsidP="00E87609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773CD52" wp14:editId="1098A71F">
                  <wp:extent cx="1371600" cy="991235"/>
                  <wp:effectExtent l="0" t="0" r="0" b="0"/>
                  <wp:docPr id="10" name="Picture 10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C14" w14:paraId="614304C0" w14:textId="77777777" w:rsidTr="00E87609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15E855C" w14:textId="77777777" w:rsidR="006E5C14" w:rsidRDefault="006E5C14" w:rsidP="00E87609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2F03FF" w14:textId="77777777" w:rsidR="006E5C14" w:rsidRPr="00DA7A95" w:rsidRDefault="006E5C14" w:rsidP="00E87609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924ED" w14:textId="049DD22F" w:rsidR="006E5C14" w:rsidRPr="00DA7A95" w:rsidRDefault="006E5C14" w:rsidP="00E87609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 w:rsidRPr="006E5C14">
              <w:rPr>
                <w:rFonts w:ascii="Arial" w:hAnsi="Arial" w:cs="Arial"/>
                <w:b/>
                <w:sz w:val="18"/>
                <w:szCs w:val="18"/>
                <w:lang w:val="id-ID"/>
              </w:rPr>
              <w:t>B001 / B101 / B601 / B701 / BE01 / BF01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9CA8965" w14:textId="77777777" w:rsidR="006E5C14" w:rsidRDefault="006E5C14" w:rsidP="00E87609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3A058D62" w14:textId="6FB9770B" w:rsidR="006E5C14" w:rsidRDefault="006E5C14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931A03">
              <w:rPr>
                <w:rFonts w:ascii="Arial" w:hAnsi="Arial" w:cs="Arial"/>
                <w:b/>
                <w:sz w:val="18"/>
              </w:rPr>
              <w:t>12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020DAA18" w14:textId="77777777" w:rsidR="006E5C14" w:rsidRDefault="006E5C14" w:rsidP="00E8760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6E5C14" w14:paraId="05F3F17E" w14:textId="77777777" w:rsidTr="00E87609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631A3622" w14:textId="77777777" w:rsidR="006E5C14" w:rsidRDefault="006E5C14" w:rsidP="00E87609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F9B94E8" w14:textId="77777777" w:rsidR="006E5C14" w:rsidRPr="00DA7A95" w:rsidRDefault="006E5C14" w:rsidP="00E87609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849D3F5" w14:textId="77777777" w:rsidR="008B7EA4" w:rsidRPr="008B7EA4" w:rsidRDefault="008B7EA4" w:rsidP="008B7EA4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8B7EA4">
              <w:rPr>
                <w:rFonts w:ascii="Arial" w:hAnsi="Arial" w:cs="Arial"/>
                <w:b/>
                <w:sz w:val="18"/>
                <w:lang w:val="id-ID"/>
              </w:rPr>
              <w:t>D4605 - Roy Kurniawan, S.Kom., M.M.</w:t>
            </w:r>
          </w:p>
          <w:p w14:paraId="23553599" w14:textId="77777777" w:rsidR="008B7EA4" w:rsidRPr="008B7EA4" w:rsidRDefault="008B7EA4" w:rsidP="008B7EA4">
            <w:pPr>
              <w:pStyle w:val="Header"/>
              <w:tabs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  <w:r w:rsidRPr="008B7EA4">
              <w:rPr>
                <w:rFonts w:ascii="Arial" w:hAnsi="Arial" w:cs="Arial"/>
                <w:b/>
                <w:sz w:val="18"/>
                <w:lang w:val="id-ID"/>
              </w:rPr>
              <w:t>D4625 - Trisna Febriana, S.Kom., M.M.S.I</w:t>
            </w:r>
          </w:p>
          <w:p w14:paraId="510AF134" w14:textId="16F5EF06" w:rsidR="006E5C14" w:rsidRPr="00DA7A95" w:rsidRDefault="008B7EA4" w:rsidP="008B7EA4">
            <w:pPr>
              <w:pStyle w:val="Header"/>
              <w:tabs>
                <w:tab w:val="left" w:pos="1980"/>
              </w:tabs>
              <w:ind w:left="-113"/>
              <w:rPr>
                <w:rFonts w:ascii="Tahoma" w:hAnsi="Tahoma" w:cs="Tahoma"/>
                <w:bCs/>
                <w:sz w:val="18"/>
                <w:szCs w:val="18"/>
              </w:rPr>
            </w:pPr>
            <w:r w:rsidRPr="008B7EA4">
              <w:rPr>
                <w:rFonts w:ascii="Arial" w:hAnsi="Arial" w:cs="Arial"/>
                <w:b/>
                <w:sz w:val="18"/>
                <w:lang w:val="id-ID"/>
              </w:rPr>
              <w:t>D6318 - Charles Bernando, S.Si., M.A., Ph.D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D427D7" w14:textId="77777777" w:rsidR="006E5C14" w:rsidRPr="00665E84" w:rsidRDefault="006E5C14" w:rsidP="00E87609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50935AE" w14:textId="62E40382" w:rsidR="006E5C14" w:rsidRPr="00AF3F0A" w:rsidRDefault="006E5C14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931A03">
              <w:rPr>
                <w:rFonts w:ascii="Arial" w:hAnsi="Arial" w:cs="Arial"/>
                <w:b/>
                <w:sz w:val="18"/>
              </w:rPr>
              <w:t>11:20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D5D0E21" w14:textId="77777777" w:rsidR="006E5C14" w:rsidRDefault="006E5C14" w:rsidP="00E8760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6E5C14" w14:paraId="4CAFFB76" w14:textId="77777777" w:rsidTr="00E87609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7A8418A8" w14:textId="77777777" w:rsidR="006E5C14" w:rsidRDefault="006E5C14" w:rsidP="00E87609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2D37A" w14:textId="77777777" w:rsidR="006E5C14" w:rsidRPr="00DA7A95" w:rsidRDefault="006E5C14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67BF45" w14:textId="77777777" w:rsidR="006E5C14" w:rsidRPr="00046FCF" w:rsidRDefault="006E5C14" w:rsidP="00E87609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218CA4" w14:textId="77777777" w:rsidR="006E5C14" w:rsidRDefault="006E5C14" w:rsidP="00E87609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441D297F" w14:textId="195E3940" w:rsidR="006E5C14" w:rsidRDefault="006E5C14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931A03">
              <w:rPr>
                <w:rFonts w:ascii="Arial" w:hAnsi="Arial" w:cs="Arial"/>
                <w:b/>
                <w:sz w:val="18"/>
              </w:rPr>
              <w:t>12 January 2022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2DCDD6A3" w14:textId="77777777" w:rsidR="006E5C14" w:rsidRDefault="006E5C14" w:rsidP="00E8760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6E5C14" w14:paraId="33197366" w14:textId="77777777" w:rsidTr="00E87609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164ECC50" w14:textId="77777777" w:rsidR="006E5C14" w:rsidRDefault="006E5C14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6800E8DC" w14:textId="77777777" w:rsidR="006E5C14" w:rsidRDefault="006E5C14" w:rsidP="00E87609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05F22AEC" w14:textId="77777777" w:rsidR="006E5C14" w:rsidRPr="00D843FE" w:rsidRDefault="006E5C14" w:rsidP="00E87609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366561E6" w14:textId="77777777" w:rsidR="006E5C14" w:rsidRDefault="006E5C14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A6976F0" w14:textId="2AA8B3E8" w:rsidR="006E5C14" w:rsidRPr="001F3F61" w:rsidRDefault="006E5C14" w:rsidP="00E8760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: </w:t>
            </w:r>
            <w:r w:rsidR="00931A03">
              <w:rPr>
                <w:rFonts w:ascii="Arial" w:hAnsi="Arial" w:cs="Arial"/>
                <w:b/>
                <w:sz w:val="18"/>
              </w:rPr>
              <w:t>13:20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B04D2D7" w14:textId="77777777" w:rsidR="006E5C14" w:rsidRDefault="006E5C14" w:rsidP="00E8760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726CDC1B" w14:textId="77777777" w:rsidR="006E5C14" w:rsidRPr="00D04099" w:rsidRDefault="006E5C14" w:rsidP="006E5C14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5544DFA9" w14:textId="77777777" w:rsidR="006E5C14" w:rsidRDefault="006E5C14" w:rsidP="006E5C1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4E4526F1" w14:textId="77777777" w:rsidR="006E5C14" w:rsidRDefault="006E5C14" w:rsidP="006E5C1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4DF3CF81" w14:textId="77777777" w:rsidR="006E5C14" w:rsidRDefault="006E5C14" w:rsidP="006E5C14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>dan/</w:t>
      </w:r>
      <w:proofErr w:type="spellStart"/>
      <w:r>
        <w:rPr>
          <w:lang w:val="en-ID" w:eastAsia="x-none"/>
        </w:rPr>
        <w:t>atau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bekerja</w:t>
      </w:r>
      <w:proofErr w:type="spellEnd"/>
      <w:r>
        <w:rPr>
          <w:lang w:val="en-ID" w:eastAsia="x-none"/>
        </w:rPr>
        <w:t xml:space="preserve"> </w:t>
      </w:r>
      <w:proofErr w:type="spellStart"/>
      <w:r>
        <w:rPr>
          <w:lang w:val="en-ID" w:eastAsia="x-none"/>
        </w:rPr>
        <w:t>sama</w:t>
      </w:r>
      <w:proofErr w:type="spellEnd"/>
      <w:r>
        <w:rPr>
          <w:lang w:val="en-ID" w:eastAsia="x-none"/>
        </w:rPr>
        <w:t xml:space="preserve"> </w:t>
      </w:r>
      <w:r>
        <w:rPr>
          <w:lang w:val="id-ID" w:eastAsia="x-none"/>
        </w:rPr>
        <w:t>dengan peserta ujian lainnya</w:t>
      </w:r>
    </w:p>
    <w:p w14:paraId="1D6C6D8B" w14:textId="77777777" w:rsidR="006E5C14" w:rsidRDefault="006E5C14" w:rsidP="006E5C14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63B333A1" w14:textId="77777777" w:rsidR="006E5C14" w:rsidRPr="00D64B67" w:rsidRDefault="006E5C14" w:rsidP="006E5C14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6CD081ED" w14:textId="77777777" w:rsidR="006E5C14" w:rsidRPr="00B37A53" w:rsidRDefault="006E5C14" w:rsidP="006E5C14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16154428" w14:textId="77777777" w:rsidR="006E5C14" w:rsidRDefault="006E5C14" w:rsidP="006E5C14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48E46B1A" w14:textId="77777777" w:rsidR="006E5C14" w:rsidRDefault="006E5C14" w:rsidP="006E5C14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7DEDA39A" w14:textId="77777777" w:rsidR="006E5C14" w:rsidRDefault="006E5C14" w:rsidP="006E5C14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20AA3F03" w14:textId="77777777" w:rsidR="006E5C14" w:rsidRPr="0021077F" w:rsidRDefault="006E5C14" w:rsidP="006E5C14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3E401781" w14:textId="77777777" w:rsidR="006E5C14" w:rsidRPr="0021077F" w:rsidRDefault="006E5C14" w:rsidP="006E5C14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proofErr w:type="spellStart"/>
      <w:r w:rsidRPr="0021077F">
        <w:rPr>
          <w:lang w:val="en-ID" w:eastAsia="x-none"/>
        </w:rPr>
        <w:t>Kumpulkan</w:t>
      </w:r>
      <w:proofErr w:type="spellEnd"/>
      <w:r w:rsidRPr="0021077F">
        <w:rPr>
          <w:lang w:val="en-ID" w:eastAsia="x-none"/>
        </w:rPr>
        <w:t xml:space="preserve">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 xml:space="preserve">, </w:t>
      </w:r>
      <w:proofErr w:type="spellStart"/>
      <w:r>
        <w:rPr>
          <w:lang w:eastAsia="x-none"/>
        </w:rPr>
        <w:t>apabila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terlambat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mengumpulkan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maka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jawaban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tidak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akan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dikoreksi</w:t>
      </w:r>
      <w:proofErr w:type="spellEnd"/>
      <w:r>
        <w:rPr>
          <w:lang w:eastAsia="x-none"/>
        </w:rPr>
        <w:t xml:space="preserve"> dan </w:t>
      </w:r>
      <w:proofErr w:type="spellStart"/>
      <w:r>
        <w:rPr>
          <w:lang w:eastAsia="x-none"/>
        </w:rPr>
        <w:t>nilai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mahasiswa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adalah</w:t>
      </w:r>
      <w:proofErr w:type="spellEnd"/>
      <w:r>
        <w:rPr>
          <w:lang w:eastAsia="x-none"/>
        </w:rPr>
        <w:t xml:space="preserve"> 0</w:t>
      </w:r>
    </w:p>
    <w:p w14:paraId="3BD2794B" w14:textId="77777777" w:rsidR="006E5C14" w:rsidRPr="00AE0C0C" w:rsidRDefault="006E5C14" w:rsidP="006E5C14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14840C63" w14:textId="77777777" w:rsidR="006E5C14" w:rsidRDefault="006E5C14" w:rsidP="006E5C14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28DBF926" w14:textId="77777777" w:rsidR="006E5C14" w:rsidRDefault="006E5C14" w:rsidP="006E5C14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19F1EFB6" w14:textId="77777777" w:rsidR="006E5C14" w:rsidRDefault="006E5C14" w:rsidP="006E5C14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73318557">
          <v:line id="_x0000_s2053" style="position:absolute;left:0;text-align:left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7185E8D7" w14:textId="77777777" w:rsidR="006E5C14" w:rsidRDefault="006E5C14" w:rsidP="006E5C14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39426423" w14:textId="77777777" w:rsidR="006E5C14" w:rsidRPr="005611F9" w:rsidRDefault="006E5C14" w:rsidP="006E5C14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4B500C0E" wp14:editId="73DF74BF">
            <wp:extent cx="5486400" cy="3086167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5913" w14:textId="77777777" w:rsidR="006E5C14" w:rsidRDefault="006E5C14" w:rsidP="006E5C14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324DF6E2" w14:textId="77777777" w:rsidR="006E5C14" w:rsidRDefault="006E5C14" w:rsidP="006E5C1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740512CA" w14:textId="77777777" w:rsidR="006E5C14" w:rsidRDefault="006E5C14" w:rsidP="006E5C14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6A88C8CB" w14:textId="20AD689C" w:rsidR="006E5C14" w:rsidRDefault="00376D9B" w:rsidP="00931A03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Developer 2019</w:t>
      </w:r>
    </w:p>
    <w:p w14:paraId="3792DFD2" w14:textId="75CDFAB4" w:rsidR="00376D9B" w:rsidRDefault="00376D9B" w:rsidP="00931A03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Management Studio 18.9.1</w:t>
      </w:r>
    </w:p>
    <w:p w14:paraId="1C8BF0F6" w14:textId="77777777" w:rsidR="006E5C14" w:rsidRDefault="006E5C14" w:rsidP="006E5C14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4DD55FC1">
          <v:line id="_x0000_s2051" style="position:absolute;left:0;text-align:left;z-index:25165619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3FA7BF58" w14:textId="77777777" w:rsidR="006E5C14" w:rsidRDefault="006E5C14" w:rsidP="006E5C1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216472BB" w14:textId="77777777" w:rsidR="006E5C14" w:rsidRDefault="006E5C14" w:rsidP="006E5C14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594ED3A9" w14:textId="734CF0DC" w:rsidR="006E5C14" w:rsidRPr="00376D9B" w:rsidRDefault="00376D9B" w:rsidP="00376D9B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</w:t>
      </w:r>
    </w:p>
    <w:p w14:paraId="401AE2EB" w14:textId="77777777" w:rsidR="006E5C14" w:rsidRPr="002D6900" w:rsidRDefault="006E5C14" w:rsidP="006E5C14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0DC7406A">
          <v:line id="_x0000_s2052" style="position:absolute;left:0;text-align:left;z-index:25165721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62803A1E" w14:textId="77777777" w:rsidR="006E5C14" w:rsidRDefault="006E5C14" w:rsidP="006E5C14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6C428E8D" w14:textId="77777777" w:rsidR="006E5C14" w:rsidRDefault="006E5C14" w:rsidP="006E5C1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5063A883" w14:textId="77777777" w:rsidR="006E5C14" w:rsidRDefault="006E5C14" w:rsidP="006E5C14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1A449C02" w14:textId="77777777" w:rsidR="006E5C14" w:rsidRDefault="006E5C14" w:rsidP="006E5C14">
      <w:pPr>
        <w:numPr>
          <w:ilvl w:val="0"/>
          <w:numId w:val="3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5521BA37" w14:textId="77777777" w:rsidR="006E5C14" w:rsidRDefault="006E5C14" w:rsidP="006E5C14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09F1A062" w14:textId="77777777" w:rsidR="006E5C14" w:rsidRDefault="006E5C14" w:rsidP="006E5C1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15A27F42" w14:textId="77777777" w:rsidR="006E5C14" w:rsidRDefault="006E5C14" w:rsidP="006E5C14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15F8CE89" w14:textId="77777777" w:rsidR="006E5C14" w:rsidRDefault="006E5C14" w:rsidP="006E5C1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b/>
        </w:rPr>
      </w:pPr>
      <w:proofErr w:type="spellStart"/>
      <w:r>
        <w:rPr>
          <w:bCs/>
        </w:rPr>
        <w:t>Kompres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jawaban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diunggah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Pastikan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 file dan </w:t>
      </w:r>
      <w:proofErr w:type="spellStart"/>
      <w:r>
        <w:rPr>
          <w:bCs/>
        </w:rPr>
        <w:t>ekstensi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  <w:r>
        <w:rPr>
          <w:b/>
        </w:rPr>
        <w:t>[NIM]-[NAMA].zip</w:t>
      </w:r>
    </w:p>
    <w:p w14:paraId="05182328" w14:textId="77777777" w:rsidR="006E5C14" w:rsidRDefault="006E5C14" w:rsidP="006E5C14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[NIM]-[NAME].zip</w:t>
      </w:r>
    </w:p>
    <w:p w14:paraId="0A0970A7" w14:textId="77777777" w:rsidR="006E5C14" w:rsidRDefault="006E5C14" w:rsidP="006E5C14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noProof/>
        </w:rPr>
        <w:pict w14:anchorId="2FFED90F">
          <v:line id="_x0000_s2054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27337636" w14:textId="77777777" w:rsidR="006E5C14" w:rsidRDefault="006E5C14" w:rsidP="006E5C14">
      <w:pPr>
        <w:pStyle w:val="ListParagraph"/>
        <w:spacing w:line="276" w:lineRule="auto"/>
        <w:ind w:left="360"/>
        <w:jc w:val="both"/>
        <w:rPr>
          <w:b/>
          <w:lang w:val="id-ID"/>
        </w:rPr>
      </w:pPr>
    </w:p>
    <w:p w14:paraId="2338066B" w14:textId="1F008409" w:rsidR="00155078" w:rsidRPr="00DE5055" w:rsidRDefault="006E5C14" w:rsidP="006E5C14">
      <w:pPr>
        <w:spacing w:line="276" w:lineRule="auto"/>
        <w:rPr>
          <w:b/>
          <w:lang w:val="id-ID"/>
        </w:rPr>
      </w:pPr>
      <w:r>
        <w:rPr>
          <w:b/>
          <w:lang w:val="id-ID"/>
        </w:rPr>
        <w:br w:type="page"/>
      </w:r>
      <w:r w:rsidR="00155078" w:rsidRPr="00D64B67">
        <w:rPr>
          <w:b/>
          <w:lang w:val="id-ID"/>
        </w:rPr>
        <w:lastRenderedPageBreak/>
        <w:t>Tabel Relasional</w:t>
      </w:r>
    </w:p>
    <w:p w14:paraId="375B0E2A" w14:textId="77777777" w:rsidR="00155078" w:rsidRDefault="00155078" w:rsidP="00AD70F6">
      <w:pPr>
        <w:spacing w:line="360" w:lineRule="auto"/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>Relational Table</w:t>
      </w:r>
    </w:p>
    <w:p w14:paraId="3B3B2C30" w14:textId="77777777" w:rsidR="00155078" w:rsidRDefault="00155078" w:rsidP="00AD70F6">
      <w:pPr>
        <w:spacing w:line="360" w:lineRule="auto"/>
        <w:rPr>
          <w:i/>
          <w:sz w:val="20"/>
          <w:szCs w:val="20"/>
        </w:rPr>
      </w:pPr>
    </w:p>
    <w:p w14:paraId="681AF97D" w14:textId="77777777" w:rsidR="00155078" w:rsidRDefault="00155078" w:rsidP="00AD70F6">
      <w:pPr>
        <w:spacing w:line="360" w:lineRule="auto"/>
        <w:jc w:val="center"/>
        <w:rPr>
          <w:b/>
        </w:rPr>
      </w:pPr>
      <w:r w:rsidRPr="00976D84">
        <w:rPr>
          <w:b/>
        </w:rPr>
        <w:t>Lugi Oh</w:t>
      </w:r>
    </w:p>
    <w:p w14:paraId="6DE21842" w14:textId="77777777" w:rsidR="0067704A" w:rsidRPr="00AD70F6" w:rsidRDefault="00AD70F6" w:rsidP="00AD70F6">
      <w:pPr>
        <w:spacing w:line="360" w:lineRule="auto"/>
        <w:jc w:val="both"/>
      </w:pPr>
      <w:r>
        <w:tab/>
      </w:r>
      <w:r>
        <w:rPr>
          <w:b/>
        </w:rPr>
        <w:t>Lugi Oh</w:t>
      </w:r>
      <w:r>
        <w:t xml:space="preserve"> is a</w:t>
      </w:r>
      <w:r w:rsidR="00321963">
        <w:t>n online</w:t>
      </w:r>
      <w:r>
        <w:t xml:space="preserve"> card game where players can collect many cards and battle with their own deck with another player. To get a card, the </w:t>
      </w:r>
      <w:r w:rsidRPr="00321963">
        <w:rPr>
          <w:b/>
        </w:rPr>
        <w:t>player</w:t>
      </w:r>
      <w:r>
        <w:t xml:space="preserve"> must </w:t>
      </w:r>
      <w:r w:rsidRPr="00321963">
        <w:rPr>
          <w:b/>
        </w:rPr>
        <w:t>buy</w:t>
      </w:r>
      <w:r>
        <w:t xml:space="preserve"> it from the</w:t>
      </w:r>
      <w:r w:rsidR="00321963">
        <w:t xml:space="preserve"> </w:t>
      </w:r>
      <w:r w:rsidR="00321963" w:rsidRPr="00321963">
        <w:rPr>
          <w:b/>
        </w:rPr>
        <w:t>virtual</w:t>
      </w:r>
      <w:r w:rsidRPr="00321963">
        <w:rPr>
          <w:b/>
        </w:rPr>
        <w:t xml:space="preserve"> store</w:t>
      </w:r>
      <w:r w:rsidR="00321963">
        <w:t xml:space="preserve"> and </w:t>
      </w:r>
      <w:r w:rsidR="00321963" w:rsidRPr="00321963">
        <w:rPr>
          <w:b/>
        </w:rPr>
        <w:t>verify</w:t>
      </w:r>
      <w:r w:rsidR="00321963">
        <w:t xml:space="preserve"> the payment with </w:t>
      </w:r>
      <w:r w:rsidR="00321963" w:rsidRPr="00321963">
        <w:rPr>
          <w:b/>
        </w:rPr>
        <w:t>payment</w:t>
      </w:r>
      <w:r w:rsidR="00321963">
        <w:t xml:space="preserve"> staff</w:t>
      </w:r>
      <w:r>
        <w:t>.</w:t>
      </w:r>
      <w:r w:rsidR="00321963">
        <w:t xml:space="preserve"> The player as a </w:t>
      </w:r>
      <w:r w:rsidR="00321963" w:rsidRPr="00321963">
        <w:rPr>
          <w:b/>
        </w:rPr>
        <w:t>customer</w:t>
      </w:r>
      <w:r w:rsidR="00321963">
        <w:t xml:space="preserve"> can buy more than one kind of card in a transaction. </w:t>
      </w:r>
    </w:p>
    <w:p w14:paraId="15C992BE" w14:textId="77777777" w:rsidR="00155078" w:rsidRDefault="00155078" w:rsidP="00AD70F6">
      <w:pPr>
        <w:spacing w:line="360" w:lineRule="auto"/>
        <w:jc w:val="center"/>
        <w:rPr>
          <w:sz w:val="28"/>
          <w:szCs w:val="28"/>
        </w:rPr>
      </w:pPr>
    </w:p>
    <w:p w14:paraId="710F32C0" w14:textId="77777777" w:rsidR="00155078" w:rsidRPr="00EE0340" w:rsidRDefault="00155078" w:rsidP="00AD70F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4EF59B" wp14:editId="2F31287B">
            <wp:extent cx="5143500" cy="52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giO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E4A3" w14:textId="77777777" w:rsidR="00112D6E" w:rsidRDefault="00112D6E">
      <w:r>
        <w:br w:type="page"/>
      </w:r>
    </w:p>
    <w:p w14:paraId="75C228D6" w14:textId="77777777" w:rsidR="00155078" w:rsidRPr="00DE5055" w:rsidRDefault="00155078" w:rsidP="00112D6E">
      <w:pPr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34A5A20A" w14:textId="77777777" w:rsidR="00155078" w:rsidRDefault="00155078" w:rsidP="00AD70F6">
      <w:pPr>
        <w:spacing w:line="360" w:lineRule="auto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51461CB1" w14:textId="77777777" w:rsidR="00155078" w:rsidRDefault="00155078" w:rsidP="00AD70F6">
      <w:pPr>
        <w:spacing w:line="360" w:lineRule="auto"/>
        <w:rPr>
          <w:i/>
          <w:sz w:val="20"/>
          <w:szCs w:val="20"/>
        </w:rPr>
      </w:pPr>
    </w:p>
    <w:p w14:paraId="09C7A1F3" w14:textId="77777777" w:rsidR="00155078" w:rsidRPr="006A6E4C" w:rsidRDefault="00155078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i/>
          <w:sz w:val="20"/>
          <w:szCs w:val="20"/>
        </w:rPr>
      </w:pPr>
      <w:r>
        <w:t xml:space="preserve">Display </w:t>
      </w:r>
      <w:r w:rsidRPr="008D17F4">
        <w:rPr>
          <w:b/>
          <w:bCs/>
        </w:rPr>
        <w:t>CustomerName</w:t>
      </w:r>
      <w:r>
        <w:t xml:space="preserve">, </w:t>
      </w:r>
      <w:r w:rsidRPr="008D17F4">
        <w:rPr>
          <w:b/>
          <w:bCs/>
        </w:rPr>
        <w:t>CustomerGender</w:t>
      </w:r>
      <w:r>
        <w:t xml:space="preserve">, </w:t>
      </w:r>
      <w:r w:rsidRPr="008D17F4">
        <w:rPr>
          <w:b/>
          <w:bCs/>
        </w:rPr>
        <w:t>CustomerPhone</w:t>
      </w:r>
      <w:r>
        <w:t xml:space="preserve">, </w:t>
      </w:r>
      <w:r w:rsidRPr="008D17F4">
        <w:rPr>
          <w:b/>
          <w:bCs/>
        </w:rPr>
        <w:t>CustomerAddress</w:t>
      </w:r>
      <w:r>
        <w:t xml:space="preserve">, and </w:t>
      </w:r>
      <w:r w:rsidRPr="008D17F4">
        <w:rPr>
          <w:b/>
          <w:bCs/>
        </w:rPr>
        <w:t>CustomerDOB</w:t>
      </w:r>
      <w:r>
        <w:t xml:space="preserve"> data on Customer table for every Customer whose </w:t>
      </w:r>
      <w:r w:rsidRPr="008D17F4">
        <w:rPr>
          <w:b/>
          <w:bCs/>
        </w:rPr>
        <w:t>name</w:t>
      </w:r>
      <w:r>
        <w:t xml:space="preserve"> </w:t>
      </w:r>
      <w:r w:rsidRPr="008D17F4">
        <w:rPr>
          <w:b/>
          <w:bCs/>
        </w:rPr>
        <w:t>contains</w:t>
      </w:r>
      <w:r>
        <w:t xml:space="preserve"> letter </w:t>
      </w:r>
      <w:r w:rsidRPr="008D17F4">
        <w:rPr>
          <w:b/>
          <w:bCs/>
        </w:rPr>
        <w:t>‘l’</w:t>
      </w:r>
      <w:r>
        <w:t>.</w:t>
      </w:r>
    </w:p>
    <w:p w14:paraId="4A9C8D1E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like</w:t>
      </w:r>
      <w:r>
        <w:t>)</w:t>
      </w:r>
    </w:p>
    <w:p w14:paraId="72DE8752" w14:textId="77777777" w:rsidR="00155078" w:rsidRDefault="00155078" w:rsidP="008D17F4">
      <w:pPr>
        <w:pStyle w:val="ListParagraph"/>
        <w:spacing w:line="360" w:lineRule="auto"/>
        <w:ind w:left="360"/>
        <w:jc w:val="both"/>
        <w:rPr>
          <w:sz w:val="20"/>
          <w:szCs w:val="20"/>
        </w:rPr>
      </w:pPr>
      <w:r w:rsidRPr="004E18CB">
        <w:rPr>
          <w:noProof/>
          <w:sz w:val="20"/>
          <w:szCs w:val="20"/>
          <w:bdr w:val="single" w:sz="4" w:space="0" w:color="auto"/>
        </w:rPr>
        <w:drawing>
          <wp:inline distT="0" distB="0" distL="0" distR="0" wp14:anchorId="0BEAC31D" wp14:editId="4D46CC12">
            <wp:extent cx="4943475" cy="986978"/>
            <wp:effectExtent l="19050" t="19050" r="0" b="3810"/>
            <wp:docPr id="17" name="Picture 17" descr="D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92" cy="98901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A434F" w14:textId="77777777" w:rsidR="00155078" w:rsidRDefault="00155078" w:rsidP="008D17F4">
      <w:pPr>
        <w:spacing w:line="360" w:lineRule="auto"/>
        <w:ind w:left="360"/>
        <w:jc w:val="both"/>
        <w:rPr>
          <w:sz w:val="20"/>
          <w:szCs w:val="20"/>
        </w:rPr>
      </w:pPr>
    </w:p>
    <w:p w14:paraId="64F5048A" w14:textId="2FDE7F85" w:rsidR="00155078" w:rsidRPr="00FE0801" w:rsidRDefault="00155078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sz w:val="20"/>
          <w:szCs w:val="20"/>
        </w:rPr>
      </w:pPr>
      <w:r>
        <w:t xml:space="preserve">Display </w:t>
      </w:r>
      <w:r w:rsidRPr="008D17F4">
        <w:rPr>
          <w:b/>
          <w:bCs/>
        </w:rPr>
        <w:t>CustomerName</w:t>
      </w:r>
      <w:r>
        <w:t xml:space="preserve">, </w:t>
      </w:r>
      <w:r w:rsidRPr="008D17F4">
        <w:rPr>
          <w:b/>
          <w:bCs/>
        </w:rPr>
        <w:t>CustomerGender</w:t>
      </w:r>
      <w:r>
        <w:t xml:space="preserve">, </w:t>
      </w:r>
      <w:r w:rsidRPr="008D17F4">
        <w:rPr>
          <w:b/>
          <w:bCs/>
        </w:rPr>
        <w:t>CustomerPhone</w:t>
      </w:r>
      <w:r>
        <w:t xml:space="preserve">, </w:t>
      </w:r>
      <w:r w:rsidRPr="008D17F4">
        <w:rPr>
          <w:b/>
          <w:bCs/>
        </w:rPr>
        <w:t>CustomerAddress</w:t>
      </w:r>
      <w:r>
        <w:t xml:space="preserve">, and </w:t>
      </w:r>
      <w:r w:rsidRPr="008D17F4">
        <w:rPr>
          <w:b/>
          <w:bCs/>
        </w:rPr>
        <w:t>Transaction Month</w:t>
      </w:r>
      <w:r>
        <w:t xml:space="preserve"> (obtained from the </w:t>
      </w:r>
      <w:r w:rsidR="008D17F4" w:rsidRPr="008D17F4">
        <w:rPr>
          <w:b/>
          <w:bCs/>
        </w:rPr>
        <w:t xml:space="preserve">name of the </w:t>
      </w:r>
      <w:r w:rsidRPr="008D17F4">
        <w:rPr>
          <w:b/>
          <w:bCs/>
        </w:rPr>
        <w:t>month</w:t>
      </w:r>
      <w:r>
        <w:t xml:space="preserve"> of </w:t>
      </w:r>
      <w:r w:rsidRPr="008D17F4">
        <w:rPr>
          <w:b/>
          <w:bCs/>
        </w:rPr>
        <w:t>TransactionDate</w:t>
      </w:r>
      <w:r>
        <w:t>).</w:t>
      </w:r>
    </w:p>
    <w:p w14:paraId="26BC0FFB" w14:textId="77777777" w:rsidR="00155078" w:rsidRPr="00AD70F6" w:rsidRDefault="00155078" w:rsidP="008D17F4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datename, month</w:t>
      </w:r>
      <w:r>
        <w:t>)</w:t>
      </w:r>
    </w:p>
    <w:p w14:paraId="17BDCE9A" w14:textId="77777777" w:rsidR="00155078" w:rsidRDefault="00155078" w:rsidP="008D17F4">
      <w:pPr>
        <w:pStyle w:val="ListParagraph"/>
        <w:spacing w:line="360" w:lineRule="auto"/>
        <w:ind w:left="360"/>
        <w:jc w:val="both"/>
        <w:rPr>
          <w:b/>
          <w:sz w:val="20"/>
          <w:szCs w:val="20"/>
        </w:rPr>
      </w:pPr>
      <w:r w:rsidRPr="004E18CB">
        <w:rPr>
          <w:b/>
          <w:noProof/>
          <w:sz w:val="20"/>
          <w:szCs w:val="20"/>
          <w:bdr w:val="single" w:sz="4" w:space="0" w:color="auto"/>
        </w:rPr>
        <w:drawing>
          <wp:inline distT="0" distB="0" distL="0" distR="0" wp14:anchorId="23E329A8" wp14:editId="6CE9BD2B">
            <wp:extent cx="5143500" cy="712033"/>
            <wp:effectExtent l="19050" t="19050" r="0" b="0"/>
            <wp:docPr id="3" name="Picture 3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1203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BA92F" w14:textId="77777777" w:rsidR="00155078" w:rsidRDefault="00155078" w:rsidP="008D17F4">
      <w:pPr>
        <w:spacing w:line="360" w:lineRule="auto"/>
        <w:ind w:left="360"/>
        <w:jc w:val="both"/>
        <w:rPr>
          <w:b/>
          <w:sz w:val="20"/>
          <w:szCs w:val="20"/>
        </w:rPr>
      </w:pPr>
    </w:p>
    <w:p w14:paraId="3F86559A" w14:textId="77777777" w:rsidR="00155078" w:rsidRDefault="00155078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Display </w:t>
      </w:r>
      <w:r w:rsidRPr="008D17F4">
        <w:rPr>
          <w:b/>
          <w:bCs/>
        </w:rPr>
        <w:t>CardName</w:t>
      </w:r>
      <w:r>
        <w:t xml:space="preserve"> (obtained from </w:t>
      </w:r>
      <w:r w:rsidRPr="008D17F4">
        <w:rPr>
          <w:b/>
          <w:bCs/>
        </w:rPr>
        <w:t>CardName</w:t>
      </w:r>
      <w:r>
        <w:t xml:space="preserve"> in </w:t>
      </w:r>
      <w:r w:rsidRPr="008D17F4">
        <w:rPr>
          <w:b/>
          <w:bCs/>
        </w:rPr>
        <w:t>lowercase format</w:t>
      </w:r>
      <w:r>
        <w:t xml:space="preserve">), </w:t>
      </w:r>
      <w:r w:rsidRPr="008D17F4">
        <w:rPr>
          <w:b/>
          <w:bCs/>
        </w:rPr>
        <w:t>CardElement</w:t>
      </w:r>
      <w:r>
        <w:t xml:space="preserve">, </w:t>
      </w:r>
      <w:r w:rsidRPr="008D17F4">
        <w:rPr>
          <w:b/>
          <w:bCs/>
        </w:rPr>
        <w:t>CardLevel</w:t>
      </w:r>
      <w:r>
        <w:t xml:space="preserve">, </w:t>
      </w:r>
      <w:r w:rsidRPr="008D17F4">
        <w:rPr>
          <w:b/>
          <w:bCs/>
        </w:rPr>
        <w:t>CardAttack</w:t>
      </w:r>
      <w:r>
        <w:t xml:space="preserve">, </w:t>
      </w:r>
      <w:r w:rsidRPr="008D17F4">
        <w:rPr>
          <w:b/>
          <w:bCs/>
        </w:rPr>
        <w:t>CardDefense</w:t>
      </w:r>
      <w:r>
        <w:t xml:space="preserve">, and </w:t>
      </w:r>
      <w:r w:rsidRPr="008D17F4">
        <w:rPr>
          <w:b/>
          <w:bCs/>
        </w:rPr>
        <w:t>Total Transaction</w:t>
      </w:r>
      <w:r>
        <w:t xml:space="preserve"> (obtained by adding </w:t>
      </w:r>
      <w:r w:rsidRPr="008D17F4">
        <w:rPr>
          <w:b/>
          <w:bCs/>
        </w:rPr>
        <w:t>‘ times’</w:t>
      </w:r>
      <w:r>
        <w:t xml:space="preserve"> after the </w:t>
      </w:r>
      <w:r w:rsidRPr="008D17F4">
        <w:rPr>
          <w:b/>
          <w:bCs/>
        </w:rPr>
        <w:t>total of transaction</w:t>
      </w:r>
      <w:r>
        <w:t xml:space="preserve"> that was already done) for every transaction which </w:t>
      </w:r>
      <w:r w:rsidRPr="008D17F4">
        <w:rPr>
          <w:b/>
          <w:bCs/>
        </w:rPr>
        <w:t>CardElement</w:t>
      </w:r>
      <w:r>
        <w:t xml:space="preserve"> is ‘</w:t>
      </w:r>
      <w:r w:rsidRPr="008D17F4">
        <w:rPr>
          <w:b/>
          <w:bCs/>
        </w:rPr>
        <w:t>Dark’</w:t>
      </w:r>
      <w:r>
        <w:t>.</w:t>
      </w:r>
    </w:p>
    <w:p w14:paraId="1F8ED382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lower, cast, count, group by</w:t>
      </w:r>
      <w:r>
        <w:t>)</w:t>
      </w:r>
    </w:p>
    <w:p w14:paraId="4554DE8B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 w:rsidRPr="004E18CB">
        <w:rPr>
          <w:noProof/>
          <w:bdr w:val="single" w:sz="4" w:space="0" w:color="auto"/>
        </w:rPr>
        <w:drawing>
          <wp:inline distT="0" distB="0" distL="0" distR="0" wp14:anchorId="1637DF0D" wp14:editId="68B53D8E">
            <wp:extent cx="4943475" cy="1339409"/>
            <wp:effectExtent l="19050" t="19050" r="0" b="0"/>
            <wp:docPr id="16" name="Picture 16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72" cy="13432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A5CCD" w14:textId="0C076660" w:rsidR="00155078" w:rsidRDefault="00155078" w:rsidP="008D17F4">
      <w:pPr>
        <w:spacing w:line="360" w:lineRule="auto"/>
        <w:ind w:left="360"/>
        <w:jc w:val="both"/>
      </w:pPr>
    </w:p>
    <w:p w14:paraId="12EF3909" w14:textId="77777777" w:rsidR="008D17F4" w:rsidRDefault="008D17F4" w:rsidP="008D17F4">
      <w:pPr>
        <w:spacing w:line="360" w:lineRule="auto"/>
        <w:ind w:left="360"/>
        <w:jc w:val="both"/>
      </w:pPr>
    </w:p>
    <w:p w14:paraId="30F70A4D" w14:textId="182727EC" w:rsidR="00155078" w:rsidRDefault="00155078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lastRenderedPageBreak/>
        <w:t xml:space="preserve">Display </w:t>
      </w:r>
      <w:r w:rsidRPr="008D17F4">
        <w:rPr>
          <w:b/>
          <w:bCs/>
        </w:rPr>
        <w:t>CardName</w:t>
      </w:r>
      <w:r>
        <w:t xml:space="preserve">, </w:t>
      </w:r>
      <w:r w:rsidRPr="008D17F4">
        <w:rPr>
          <w:b/>
          <w:bCs/>
        </w:rPr>
        <w:t>CardElement</w:t>
      </w:r>
      <w:r>
        <w:t xml:space="preserve">, </w:t>
      </w:r>
      <w:r w:rsidRPr="008D17F4">
        <w:rPr>
          <w:b/>
          <w:bCs/>
        </w:rPr>
        <w:t>Total Price</w:t>
      </w:r>
      <w:r>
        <w:t xml:space="preserve"> (obtained from the </w:t>
      </w:r>
      <w:r w:rsidRPr="008D17F4">
        <w:rPr>
          <w:b/>
          <w:bCs/>
        </w:rPr>
        <w:t>sum of CardPrice</w:t>
      </w:r>
      <w:r>
        <w:t xml:space="preserve">), and </w:t>
      </w:r>
      <w:r w:rsidRPr="008D17F4">
        <w:rPr>
          <w:b/>
          <w:bCs/>
        </w:rPr>
        <w:t>Total Transaction</w:t>
      </w:r>
      <w:r>
        <w:t xml:space="preserve"> (obtained by adding </w:t>
      </w:r>
      <w:r w:rsidRPr="008D17F4">
        <w:rPr>
          <w:b/>
          <w:bCs/>
        </w:rPr>
        <w:t>‘ times’</w:t>
      </w:r>
      <w:r>
        <w:t xml:space="preserve"> after the </w:t>
      </w:r>
      <w:r w:rsidRPr="008D17F4">
        <w:rPr>
          <w:b/>
          <w:bCs/>
        </w:rPr>
        <w:t>total of transaction</w:t>
      </w:r>
      <w:r>
        <w:t xml:space="preserve"> that was already done) for every transaction that held </w:t>
      </w:r>
      <w:r w:rsidRPr="008D17F4">
        <w:rPr>
          <w:b/>
          <w:bCs/>
        </w:rPr>
        <w:t>more than 8 months before 31 December 2017</w:t>
      </w:r>
      <w:r>
        <w:t xml:space="preserve">. Then, </w:t>
      </w:r>
      <w:r w:rsidRPr="008D17F4">
        <w:rPr>
          <w:b/>
          <w:bCs/>
        </w:rPr>
        <w:t>combine</w:t>
      </w:r>
      <w:r>
        <w:t xml:space="preserve"> it with </w:t>
      </w:r>
      <w:r w:rsidRPr="008D17F4">
        <w:rPr>
          <w:b/>
          <w:bCs/>
        </w:rPr>
        <w:t>CardName</w:t>
      </w:r>
      <w:r>
        <w:t xml:space="preserve">, </w:t>
      </w:r>
      <w:r w:rsidRPr="008D17F4">
        <w:rPr>
          <w:b/>
          <w:bCs/>
        </w:rPr>
        <w:t>CardElement</w:t>
      </w:r>
      <w:r>
        <w:t xml:space="preserve">, </w:t>
      </w:r>
      <w:r w:rsidRPr="008D17F4">
        <w:rPr>
          <w:b/>
          <w:bCs/>
        </w:rPr>
        <w:t>Total Price</w:t>
      </w:r>
      <w:r>
        <w:t xml:space="preserve"> (obtained from the </w:t>
      </w:r>
      <w:r w:rsidRPr="008D17F4">
        <w:rPr>
          <w:b/>
          <w:bCs/>
        </w:rPr>
        <w:t>sum of CardPrice</w:t>
      </w:r>
      <w:r>
        <w:t xml:space="preserve">), and </w:t>
      </w:r>
      <w:r w:rsidRPr="008D17F4">
        <w:rPr>
          <w:b/>
          <w:bCs/>
        </w:rPr>
        <w:t>Total Transaction</w:t>
      </w:r>
      <w:r>
        <w:t xml:space="preserve"> (obtained by adding </w:t>
      </w:r>
      <w:r w:rsidRPr="008D17F4">
        <w:rPr>
          <w:b/>
          <w:bCs/>
        </w:rPr>
        <w:t>‘ times’</w:t>
      </w:r>
      <w:r>
        <w:t xml:space="preserve"> after </w:t>
      </w:r>
      <w:r w:rsidR="00C0049B">
        <w:t xml:space="preserve">the </w:t>
      </w:r>
      <w:r w:rsidR="00C0049B" w:rsidRPr="00C0049B">
        <w:rPr>
          <w:b/>
          <w:bCs/>
        </w:rPr>
        <w:t>total of transaction</w:t>
      </w:r>
      <w:r w:rsidR="00C0049B">
        <w:t xml:space="preserve"> that was already done</w:t>
      </w:r>
      <w:r>
        <w:t xml:space="preserve">) for every transaction which </w:t>
      </w:r>
      <w:r w:rsidRPr="00C0049B">
        <w:rPr>
          <w:b/>
          <w:bCs/>
        </w:rPr>
        <w:t>CardPrice</w:t>
      </w:r>
      <w:r>
        <w:t xml:space="preserve"> is </w:t>
      </w:r>
      <w:r w:rsidRPr="00C0049B">
        <w:rPr>
          <w:b/>
          <w:bCs/>
        </w:rPr>
        <w:t>more than 500000</w:t>
      </w:r>
      <w:r>
        <w:t>.</w:t>
      </w:r>
    </w:p>
    <w:p w14:paraId="1053000C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sum, cast, count, datediff, month, group by</w:t>
      </w:r>
      <w:r>
        <w:t>)</w:t>
      </w:r>
    </w:p>
    <w:p w14:paraId="5B357831" w14:textId="77777777" w:rsidR="00155078" w:rsidRDefault="00155078" w:rsidP="008D17F4">
      <w:pPr>
        <w:spacing w:line="360" w:lineRule="auto"/>
        <w:ind w:left="360"/>
        <w:jc w:val="both"/>
      </w:pPr>
      <w:r w:rsidRPr="004E18CB">
        <w:rPr>
          <w:noProof/>
          <w:bdr w:val="single" w:sz="4" w:space="0" w:color="auto"/>
        </w:rPr>
        <w:drawing>
          <wp:inline distT="0" distB="0" distL="0" distR="0" wp14:anchorId="2D49E9AF" wp14:editId="184016C5">
            <wp:extent cx="3933825" cy="914400"/>
            <wp:effectExtent l="19050" t="19050" r="9525" b="0"/>
            <wp:docPr id="11" name="Picture 11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0D39B" w14:textId="77777777" w:rsidR="00155078" w:rsidRDefault="00155078" w:rsidP="008D17F4">
      <w:pPr>
        <w:spacing w:line="360" w:lineRule="auto"/>
        <w:ind w:left="360"/>
        <w:jc w:val="both"/>
      </w:pPr>
    </w:p>
    <w:p w14:paraId="10D2B90E" w14:textId="77777777" w:rsidR="00155078" w:rsidRDefault="00155078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Display </w:t>
      </w:r>
      <w:r w:rsidRPr="00C0049B">
        <w:rPr>
          <w:b/>
          <w:bCs/>
        </w:rPr>
        <w:t>CustomerName</w:t>
      </w:r>
      <w:r>
        <w:t xml:space="preserve">, </w:t>
      </w:r>
      <w:r w:rsidRPr="00C0049B">
        <w:rPr>
          <w:b/>
          <w:bCs/>
        </w:rPr>
        <w:t>CustomerGender</w:t>
      </w:r>
      <w:r>
        <w:t xml:space="preserve">, and </w:t>
      </w:r>
      <w:r w:rsidRPr="00C0049B">
        <w:rPr>
          <w:b/>
          <w:bCs/>
        </w:rPr>
        <w:t>CustomerDOB</w:t>
      </w:r>
      <w:r>
        <w:t xml:space="preserve"> (obtained from </w:t>
      </w:r>
      <w:r w:rsidRPr="00C0049B">
        <w:rPr>
          <w:b/>
          <w:bCs/>
        </w:rPr>
        <w:t>CustomerDOB</w:t>
      </w:r>
      <w:r>
        <w:t xml:space="preserve"> in ‘</w:t>
      </w:r>
      <w:r w:rsidRPr="00C0049B">
        <w:rPr>
          <w:b/>
          <w:bCs/>
        </w:rPr>
        <w:t>Mon dd, yyyy’</w:t>
      </w:r>
      <w:r>
        <w:t xml:space="preserve"> format) for every customer who </w:t>
      </w:r>
      <w:r w:rsidRPr="00C0049B">
        <w:rPr>
          <w:b/>
          <w:bCs/>
        </w:rPr>
        <w:t>buys card on</w:t>
      </w:r>
      <w:r>
        <w:t xml:space="preserve"> </w:t>
      </w:r>
      <w:r w:rsidRPr="00C0049B">
        <w:rPr>
          <w:b/>
          <w:bCs/>
        </w:rPr>
        <w:t>Friday</w:t>
      </w:r>
      <w:r>
        <w:t>.</w:t>
      </w:r>
    </w:p>
    <w:p w14:paraId="7F11F618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convert, in, day</w:t>
      </w:r>
      <w:r>
        <w:t>)</w:t>
      </w:r>
    </w:p>
    <w:p w14:paraId="6F1AF6C5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 w:rsidRPr="004E18CB">
        <w:rPr>
          <w:noProof/>
          <w:bdr w:val="single" w:sz="4" w:space="0" w:color="auto"/>
        </w:rPr>
        <w:drawing>
          <wp:inline distT="0" distB="0" distL="0" distR="0" wp14:anchorId="3C500AA1" wp14:editId="06138883">
            <wp:extent cx="3314700" cy="381000"/>
            <wp:effectExtent l="19050" t="19050" r="0" b="0"/>
            <wp:docPr id="18" name="Picture 18" descr="D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9CDBD" w14:textId="77777777" w:rsidR="00155078" w:rsidRDefault="00155078" w:rsidP="008D17F4">
      <w:pPr>
        <w:spacing w:line="360" w:lineRule="auto"/>
        <w:ind w:left="360"/>
        <w:jc w:val="both"/>
      </w:pPr>
    </w:p>
    <w:p w14:paraId="73D6B455" w14:textId="77777777" w:rsidR="00155078" w:rsidRDefault="00155078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Display </w:t>
      </w:r>
      <w:r w:rsidRPr="00C0049B">
        <w:rPr>
          <w:b/>
          <w:bCs/>
        </w:rPr>
        <w:t>CardName</w:t>
      </w:r>
      <w:r>
        <w:t xml:space="preserve">, </w:t>
      </w:r>
      <w:r w:rsidRPr="00C0049B">
        <w:rPr>
          <w:b/>
          <w:bCs/>
        </w:rPr>
        <w:t>Type</w:t>
      </w:r>
      <w:r>
        <w:t xml:space="preserve"> (obtained from </w:t>
      </w:r>
      <w:r w:rsidRPr="00C0049B">
        <w:rPr>
          <w:b/>
          <w:bCs/>
        </w:rPr>
        <w:t>CardTypeName</w:t>
      </w:r>
      <w:r>
        <w:t xml:space="preserve"> in </w:t>
      </w:r>
      <w:r w:rsidRPr="00C0049B">
        <w:rPr>
          <w:b/>
          <w:bCs/>
        </w:rPr>
        <w:t>uppercase format</w:t>
      </w:r>
      <w:r>
        <w:t xml:space="preserve">), </w:t>
      </w:r>
      <w:r w:rsidRPr="00C0049B">
        <w:rPr>
          <w:b/>
          <w:bCs/>
        </w:rPr>
        <w:t>CardElement</w:t>
      </w:r>
      <w:r>
        <w:t xml:space="preserve">, </w:t>
      </w:r>
      <w:r w:rsidRPr="00C0049B">
        <w:rPr>
          <w:b/>
          <w:bCs/>
        </w:rPr>
        <w:t>Total Card</w:t>
      </w:r>
      <w:r>
        <w:t xml:space="preserve"> (obtained by </w:t>
      </w:r>
      <w:r w:rsidRPr="00C0049B">
        <w:rPr>
          <w:b/>
          <w:bCs/>
        </w:rPr>
        <w:t>adding ‘ Cards’ after Quantity</w:t>
      </w:r>
      <w:r>
        <w:t xml:space="preserve">), and </w:t>
      </w:r>
      <w:r w:rsidRPr="00C0049B">
        <w:rPr>
          <w:b/>
          <w:bCs/>
        </w:rPr>
        <w:t>Total Price</w:t>
      </w:r>
      <w:r>
        <w:t xml:space="preserve"> (obtained from </w:t>
      </w:r>
      <w:r w:rsidRPr="00C0049B">
        <w:rPr>
          <w:b/>
          <w:bCs/>
        </w:rPr>
        <w:t>multiplying CardPrice and Quantity</w:t>
      </w:r>
      <w:r>
        <w:t xml:space="preserve">) for every Card which </w:t>
      </w:r>
      <w:r w:rsidRPr="00C0049B">
        <w:rPr>
          <w:b/>
          <w:bCs/>
        </w:rPr>
        <w:t>CardPrice</w:t>
      </w:r>
      <w:r>
        <w:t xml:space="preserve"> is </w:t>
      </w:r>
      <w:r w:rsidRPr="00C0049B">
        <w:rPr>
          <w:b/>
          <w:bCs/>
        </w:rPr>
        <w:t>lower than the average price of all cards</w:t>
      </w:r>
      <w:r>
        <w:t xml:space="preserve"> and the </w:t>
      </w:r>
      <w:r w:rsidRPr="00C0049B">
        <w:rPr>
          <w:b/>
          <w:bCs/>
        </w:rPr>
        <w:t>CardElement</w:t>
      </w:r>
      <w:r>
        <w:t xml:space="preserve"> is </w:t>
      </w:r>
      <w:r w:rsidRPr="00C0049B">
        <w:rPr>
          <w:b/>
          <w:bCs/>
        </w:rPr>
        <w:t>‘Dark’</w:t>
      </w:r>
      <w:r>
        <w:t xml:space="preserve">. Then, </w:t>
      </w:r>
      <w:r w:rsidRPr="00C0049B">
        <w:rPr>
          <w:b/>
          <w:bCs/>
        </w:rPr>
        <w:t>sort</w:t>
      </w:r>
      <w:r>
        <w:t xml:space="preserve"> the data in </w:t>
      </w:r>
      <w:r w:rsidRPr="00C0049B">
        <w:rPr>
          <w:b/>
          <w:bCs/>
        </w:rPr>
        <w:t>ascending</w:t>
      </w:r>
      <w:r>
        <w:t xml:space="preserve"> order based on </w:t>
      </w:r>
      <w:r w:rsidRPr="00C0049B">
        <w:rPr>
          <w:b/>
          <w:bCs/>
        </w:rPr>
        <w:t>Quantity</w:t>
      </w:r>
      <w:r>
        <w:t>.</w:t>
      </w:r>
    </w:p>
    <w:p w14:paraId="0ED117A5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upper, cast, alias subquery, avg, order by</w:t>
      </w:r>
      <w:r>
        <w:t>)</w:t>
      </w:r>
    </w:p>
    <w:p w14:paraId="0684C4AD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 w:rsidRPr="009B7C0A">
        <w:rPr>
          <w:noProof/>
          <w:bdr w:val="single" w:sz="4" w:space="0" w:color="auto"/>
        </w:rPr>
        <w:drawing>
          <wp:inline distT="0" distB="0" distL="0" distR="0" wp14:anchorId="5B23681A" wp14:editId="6AFC08EA">
            <wp:extent cx="4572000" cy="733425"/>
            <wp:effectExtent l="19050" t="19050" r="0" b="9525"/>
            <wp:docPr id="8" name="Picture 8" descr="D:\S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S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9C903" w14:textId="77777777" w:rsidR="00155078" w:rsidRDefault="00155078" w:rsidP="008D17F4">
      <w:pPr>
        <w:spacing w:line="360" w:lineRule="auto"/>
        <w:ind w:left="360"/>
        <w:jc w:val="both"/>
      </w:pPr>
    </w:p>
    <w:p w14:paraId="1121395B" w14:textId="77777777" w:rsidR="00155078" w:rsidRDefault="00155078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lastRenderedPageBreak/>
        <w:t xml:space="preserve">Create a </w:t>
      </w:r>
      <w:r w:rsidRPr="00C0049B">
        <w:rPr>
          <w:b/>
          <w:bCs/>
        </w:rPr>
        <w:t>view</w:t>
      </w:r>
      <w:r>
        <w:t xml:space="preserve"> named ‘</w:t>
      </w:r>
      <w:r w:rsidRPr="00C0049B">
        <w:rPr>
          <w:b/>
          <w:bCs/>
        </w:rPr>
        <w:t>DragonDeck’</w:t>
      </w:r>
      <w:r>
        <w:t xml:space="preserve"> to display </w:t>
      </w:r>
      <w:r w:rsidRPr="00C0049B">
        <w:rPr>
          <w:b/>
          <w:bCs/>
        </w:rPr>
        <w:t>Monster Card</w:t>
      </w:r>
      <w:r>
        <w:t xml:space="preserve"> (obtained from the </w:t>
      </w:r>
      <w:r w:rsidRPr="00C0049B">
        <w:rPr>
          <w:b/>
          <w:bCs/>
        </w:rPr>
        <w:t>first word of CardName</w:t>
      </w:r>
      <w:r>
        <w:t xml:space="preserve">), </w:t>
      </w:r>
      <w:r w:rsidRPr="00C0049B">
        <w:rPr>
          <w:b/>
          <w:bCs/>
        </w:rPr>
        <w:t>CardTypeName</w:t>
      </w:r>
      <w:r>
        <w:t xml:space="preserve">, </w:t>
      </w:r>
      <w:r w:rsidRPr="00C0049B">
        <w:rPr>
          <w:b/>
          <w:bCs/>
        </w:rPr>
        <w:t>CardElement</w:t>
      </w:r>
      <w:r>
        <w:t xml:space="preserve">, </w:t>
      </w:r>
      <w:r w:rsidRPr="00C0049B">
        <w:rPr>
          <w:b/>
          <w:bCs/>
        </w:rPr>
        <w:t>CardLevel</w:t>
      </w:r>
      <w:r>
        <w:t xml:space="preserve">, </w:t>
      </w:r>
      <w:r w:rsidRPr="00C0049B">
        <w:rPr>
          <w:b/>
          <w:bCs/>
        </w:rPr>
        <w:t>CardAttack</w:t>
      </w:r>
      <w:r>
        <w:t xml:space="preserve">, and </w:t>
      </w:r>
      <w:r w:rsidRPr="00C0049B">
        <w:rPr>
          <w:b/>
          <w:bCs/>
        </w:rPr>
        <w:t>CardDefense</w:t>
      </w:r>
      <w:r>
        <w:t xml:space="preserve"> for every card which </w:t>
      </w:r>
      <w:r w:rsidRPr="00C0049B">
        <w:rPr>
          <w:b/>
          <w:bCs/>
        </w:rPr>
        <w:t>CardTypeName</w:t>
      </w:r>
      <w:r>
        <w:t xml:space="preserve"> is </w:t>
      </w:r>
      <w:r w:rsidRPr="00C0049B">
        <w:rPr>
          <w:b/>
          <w:bCs/>
        </w:rPr>
        <w:t>‘Dragon’</w:t>
      </w:r>
      <w:r>
        <w:t>.</w:t>
      </w:r>
    </w:p>
    <w:p w14:paraId="42A2138D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create view, substring, charindex</w:t>
      </w:r>
      <w:r>
        <w:t>)</w:t>
      </w:r>
    </w:p>
    <w:p w14:paraId="5ED4EA9A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 w:rsidRPr="002A26B6">
        <w:rPr>
          <w:noProof/>
          <w:bdr w:val="single" w:sz="4" w:space="0" w:color="auto"/>
        </w:rPr>
        <w:drawing>
          <wp:inline distT="0" distB="0" distL="0" distR="0" wp14:anchorId="3A29AA04" wp14:editId="262C31C4">
            <wp:extent cx="4448175" cy="843466"/>
            <wp:effectExtent l="19050" t="19050" r="0" b="0"/>
            <wp:docPr id="9" name="Picture 9" descr="D:\S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S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81" cy="8450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902BE" w14:textId="77777777" w:rsidR="00AD70F6" w:rsidRDefault="00AD70F6" w:rsidP="008D17F4">
      <w:pPr>
        <w:pStyle w:val="ListParagraph"/>
        <w:spacing w:line="360" w:lineRule="auto"/>
        <w:ind w:left="360"/>
        <w:jc w:val="both"/>
      </w:pPr>
    </w:p>
    <w:p w14:paraId="0B2B02FA" w14:textId="619BB521" w:rsidR="00155078" w:rsidRDefault="00155078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Create a </w:t>
      </w:r>
      <w:r w:rsidRPr="00C0049B">
        <w:rPr>
          <w:b/>
          <w:bCs/>
        </w:rPr>
        <w:t>view</w:t>
      </w:r>
      <w:r>
        <w:t xml:space="preserve"> named </w:t>
      </w:r>
      <w:r w:rsidRPr="00C0049B">
        <w:rPr>
          <w:b/>
          <w:bCs/>
        </w:rPr>
        <w:t>‘MayTransaction’</w:t>
      </w:r>
      <w:r>
        <w:t xml:space="preserve"> to display </w:t>
      </w:r>
      <w:r w:rsidRPr="00C0049B">
        <w:rPr>
          <w:b/>
          <w:bCs/>
        </w:rPr>
        <w:t>CustomerName</w:t>
      </w:r>
      <w:r>
        <w:t xml:space="preserve">, </w:t>
      </w:r>
      <w:r w:rsidRPr="00C0049B">
        <w:rPr>
          <w:b/>
          <w:bCs/>
        </w:rPr>
        <w:t>CustomerPhone</w:t>
      </w:r>
      <w:r>
        <w:t xml:space="preserve"> (obtained by </w:t>
      </w:r>
      <w:r w:rsidRPr="00C0049B">
        <w:rPr>
          <w:b/>
          <w:bCs/>
        </w:rPr>
        <w:t>replacing ‘8’</w:t>
      </w:r>
      <w:r>
        <w:t xml:space="preserve"> with </w:t>
      </w:r>
      <w:r w:rsidRPr="00C0049B">
        <w:rPr>
          <w:b/>
          <w:bCs/>
        </w:rPr>
        <w:t>‘x’</w:t>
      </w:r>
      <w:r>
        <w:t xml:space="preserve">), </w:t>
      </w:r>
      <w:r w:rsidRPr="00C0049B">
        <w:rPr>
          <w:b/>
          <w:bCs/>
        </w:rPr>
        <w:t>StaffName</w:t>
      </w:r>
      <w:r>
        <w:t xml:space="preserve">, </w:t>
      </w:r>
      <w:r w:rsidRPr="00C0049B">
        <w:rPr>
          <w:b/>
          <w:bCs/>
        </w:rPr>
        <w:t>StaffPhone</w:t>
      </w:r>
      <w:r>
        <w:t xml:space="preserve">, </w:t>
      </w:r>
      <w:r w:rsidRPr="00C0049B">
        <w:rPr>
          <w:b/>
          <w:bCs/>
        </w:rPr>
        <w:t>TransactionDate</w:t>
      </w:r>
      <w:r>
        <w:t xml:space="preserve">, and </w:t>
      </w:r>
      <w:r w:rsidRPr="00C0049B">
        <w:rPr>
          <w:b/>
          <w:bCs/>
        </w:rPr>
        <w:t>Sold Card</w:t>
      </w:r>
      <w:r>
        <w:t xml:space="preserve"> (obtained from the </w:t>
      </w:r>
      <w:r w:rsidRPr="00C0049B">
        <w:rPr>
          <w:b/>
          <w:bCs/>
        </w:rPr>
        <w:t>sum of quantity</w:t>
      </w:r>
      <w:r>
        <w:t xml:space="preserve">) for every transaction that </w:t>
      </w:r>
      <w:r w:rsidRPr="00C0049B">
        <w:rPr>
          <w:b/>
          <w:bCs/>
        </w:rPr>
        <w:t xml:space="preserve">occurs </w:t>
      </w:r>
      <w:r w:rsidR="00C0049B" w:rsidRPr="00C0049B">
        <w:rPr>
          <w:b/>
          <w:bCs/>
        </w:rPr>
        <w:t>in</w:t>
      </w:r>
      <w:r w:rsidRPr="00C0049B">
        <w:rPr>
          <w:b/>
          <w:bCs/>
        </w:rPr>
        <w:t xml:space="preserve"> May</w:t>
      </w:r>
      <w:r>
        <w:t xml:space="preserve"> and the </w:t>
      </w:r>
      <w:r w:rsidRPr="00C0049B">
        <w:rPr>
          <w:b/>
          <w:bCs/>
        </w:rPr>
        <w:t>CustomerGender</w:t>
      </w:r>
      <w:r>
        <w:t xml:space="preserve"> is </w:t>
      </w:r>
      <w:r w:rsidRPr="00C0049B">
        <w:rPr>
          <w:b/>
          <w:bCs/>
        </w:rPr>
        <w:t>‘Female’</w:t>
      </w:r>
      <w:r>
        <w:t>.</w:t>
      </w:r>
    </w:p>
    <w:p w14:paraId="0C1DDD08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create view, replace, sum, month, group by</w:t>
      </w:r>
      <w:r>
        <w:t>)</w:t>
      </w:r>
    </w:p>
    <w:p w14:paraId="70B535D3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 w:rsidRPr="00F2097C">
        <w:rPr>
          <w:noProof/>
          <w:bdr w:val="single" w:sz="4" w:space="0" w:color="auto"/>
        </w:rPr>
        <w:drawing>
          <wp:inline distT="0" distB="0" distL="0" distR="0" wp14:anchorId="2FF7DEEC" wp14:editId="3A05F767">
            <wp:extent cx="5886450" cy="552450"/>
            <wp:effectExtent l="19050" t="19050" r="0" b="0"/>
            <wp:docPr id="6" name="Picture 6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2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EC926" w14:textId="77777777" w:rsidR="00155078" w:rsidRDefault="00155078" w:rsidP="008D17F4">
      <w:pPr>
        <w:spacing w:line="360" w:lineRule="auto"/>
        <w:ind w:left="360"/>
        <w:jc w:val="both"/>
      </w:pPr>
    </w:p>
    <w:p w14:paraId="67D7AD6A" w14:textId="46B11F26" w:rsidR="00155078" w:rsidRDefault="00155078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Add a </w:t>
      </w:r>
      <w:r w:rsidRPr="00677C02">
        <w:rPr>
          <w:b/>
          <w:bCs/>
        </w:rPr>
        <w:t>column</w:t>
      </w:r>
      <w:r>
        <w:t xml:space="preserve"> named </w:t>
      </w:r>
      <w:r w:rsidRPr="00677C02">
        <w:rPr>
          <w:b/>
          <w:bCs/>
        </w:rPr>
        <w:t>‘StaffSalary’</w:t>
      </w:r>
      <w:r>
        <w:t xml:space="preserve"> on Staff table with </w:t>
      </w:r>
      <w:r w:rsidRPr="00677C02">
        <w:rPr>
          <w:b/>
          <w:bCs/>
        </w:rPr>
        <w:t>integer</w:t>
      </w:r>
      <w:r>
        <w:t xml:space="preserve"> data type</w:t>
      </w:r>
      <w:r w:rsidR="00677C02">
        <w:t xml:space="preserve">. After that, </w:t>
      </w:r>
      <w:r w:rsidRPr="00677C02">
        <w:rPr>
          <w:b/>
          <w:bCs/>
        </w:rPr>
        <w:t>add a constraint</w:t>
      </w:r>
      <w:r>
        <w:t xml:space="preserve"> to check that the </w:t>
      </w:r>
      <w:r w:rsidRPr="00677C02">
        <w:rPr>
          <w:b/>
          <w:bCs/>
        </w:rPr>
        <w:t>salary</w:t>
      </w:r>
      <w:r>
        <w:t xml:space="preserve"> must be </w:t>
      </w:r>
      <w:r w:rsidRPr="00677C02">
        <w:rPr>
          <w:b/>
          <w:bCs/>
        </w:rPr>
        <w:t>more than 100000</w:t>
      </w:r>
      <w:r>
        <w:t>.</w:t>
      </w:r>
    </w:p>
    <w:p w14:paraId="5824AA07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alter table, add, add constraint</w:t>
      </w:r>
      <w:r>
        <w:t>)</w:t>
      </w:r>
    </w:p>
    <w:p w14:paraId="119BA550" w14:textId="77777777" w:rsidR="00155078" w:rsidRDefault="00155078" w:rsidP="008D17F4">
      <w:pPr>
        <w:pStyle w:val="ListParagraph"/>
        <w:spacing w:line="360" w:lineRule="auto"/>
        <w:ind w:left="360"/>
        <w:jc w:val="both"/>
      </w:pPr>
      <w:r w:rsidRPr="006A6048">
        <w:rPr>
          <w:noProof/>
          <w:bdr w:val="single" w:sz="4" w:space="0" w:color="auto"/>
        </w:rPr>
        <w:drawing>
          <wp:inline distT="0" distB="0" distL="0" distR="0" wp14:anchorId="6B2F4648" wp14:editId="18419890">
            <wp:extent cx="6151245" cy="1852295"/>
            <wp:effectExtent l="19050" t="19050" r="1905" b="0"/>
            <wp:docPr id="2" name="Picture 2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8522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1AE94" w14:textId="278691C6" w:rsidR="00155078" w:rsidRDefault="00155078" w:rsidP="008D17F4">
      <w:pPr>
        <w:spacing w:line="360" w:lineRule="auto"/>
        <w:ind w:left="360"/>
        <w:jc w:val="both"/>
      </w:pPr>
    </w:p>
    <w:p w14:paraId="70931B04" w14:textId="77777777" w:rsidR="00677C02" w:rsidRDefault="00677C02" w:rsidP="008D17F4">
      <w:pPr>
        <w:spacing w:line="360" w:lineRule="auto"/>
        <w:ind w:left="360"/>
        <w:jc w:val="both"/>
      </w:pPr>
    </w:p>
    <w:p w14:paraId="7633264D" w14:textId="2C2A20B7" w:rsidR="00155078" w:rsidRDefault="00677C02" w:rsidP="008D17F4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677C02">
        <w:rPr>
          <w:b/>
          <w:bCs/>
        </w:rPr>
        <w:lastRenderedPageBreak/>
        <w:t>Update</w:t>
      </w:r>
      <w:r>
        <w:t xml:space="preserve"> Cards data by </w:t>
      </w:r>
      <w:r w:rsidRPr="00677C02">
        <w:rPr>
          <w:b/>
          <w:bCs/>
        </w:rPr>
        <w:t>increasing</w:t>
      </w:r>
      <w:r>
        <w:t xml:space="preserve"> </w:t>
      </w:r>
      <w:r w:rsidR="00155078">
        <w:t xml:space="preserve">the </w:t>
      </w:r>
      <w:r w:rsidR="00155078" w:rsidRPr="00677C02">
        <w:rPr>
          <w:b/>
          <w:bCs/>
        </w:rPr>
        <w:t>CardPrice</w:t>
      </w:r>
      <w:r w:rsidR="00155078">
        <w:t xml:space="preserve"> by </w:t>
      </w:r>
      <w:r w:rsidR="00155078" w:rsidRPr="00677C02">
        <w:rPr>
          <w:b/>
          <w:bCs/>
        </w:rPr>
        <w:t>200000</w:t>
      </w:r>
      <w:r w:rsidR="00155078">
        <w:t xml:space="preserve"> on Cards table for every card that </w:t>
      </w:r>
      <w:r w:rsidR="00155078" w:rsidRPr="00677C02">
        <w:rPr>
          <w:b/>
          <w:bCs/>
        </w:rPr>
        <w:t>CardTypeName</w:t>
      </w:r>
      <w:r w:rsidR="00155078">
        <w:t xml:space="preserve"> is </w:t>
      </w:r>
      <w:r w:rsidR="00155078" w:rsidRPr="00677C02">
        <w:rPr>
          <w:b/>
          <w:bCs/>
        </w:rPr>
        <w:t>‘Divine-Beast’</w:t>
      </w:r>
      <w:r w:rsidR="00155078">
        <w:t xml:space="preserve"> and was sold with the </w:t>
      </w:r>
      <w:r w:rsidR="00155078" w:rsidRPr="001B1CEC">
        <w:rPr>
          <w:b/>
          <w:bCs/>
        </w:rPr>
        <w:t>quantity more than 10</w:t>
      </w:r>
      <w:r w:rsidR="00155078">
        <w:t>.</w:t>
      </w:r>
    </w:p>
    <w:p w14:paraId="7EA5B6A6" w14:textId="52FC6F91" w:rsidR="000D64FB" w:rsidRPr="00677C02" w:rsidRDefault="00155078" w:rsidP="00677C02">
      <w:pPr>
        <w:pStyle w:val="ListParagraph"/>
        <w:spacing w:line="360" w:lineRule="auto"/>
        <w:ind w:left="360"/>
        <w:jc w:val="both"/>
      </w:pPr>
      <w:r>
        <w:t>(</w:t>
      </w:r>
      <w:r>
        <w:rPr>
          <w:b/>
        </w:rPr>
        <w:t>update</w:t>
      </w:r>
      <w:r>
        <w:t>)</w:t>
      </w:r>
    </w:p>
    <w:p w14:paraId="365CF870" w14:textId="77777777" w:rsidR="00155078" w:rsidRPr="00AD70F6" w:rsidRDefault="00155078" w:rsidP="008D17F4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</w:rPr>
        <w:t>Before update:</w:t>
      </w:r>
    </w:p>
    <w:p w14:paraId="27B3BD87" w14:textId="64D575DA" w:rsidR="00155078" w:rsidRDefault="00155078" w:rsidP="008D17F4">
      <w:pPr>
        <w:pStyle w:val="ListParagraph"/>
        <w:spacing w:line="360" w:lineRule="auto"/>
        <w:ind w:left="360"/>
        <w:jc w:val="both"/>
        <w:rPr>
          <w:b/>
        </w:rPr>
      </w:pPr>
      <w:r w:rsidRPr="0018440F">
        <w:rPr>
          <w:b/>
          <w:noProof/>
          <w:bdr w:val="single" w:sz="4" w:space="0" w:color="auto"/>
        </w:rPr>
        <w:drawing>
          <wp:inline distT="0" distB="0" distL="0" distR="0" wp14:anchorId="43E8AEC6" wp14:editId="0E2EFE90">
            <wp:extent cx="4848225" cy="1793479"/>
            <wp:effectExtent l="19050" t="19050" r="0" b="0"/>
            <wp:docPr id="14" name="Picture 14" descr="D:\SS\10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S\10_befo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91" cy="179653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72281" w14:textId="77777777" w:rsidR="001B1CEC" w:rsidRPr="000D64FB" w:rsidRDefault="001B1CEC" w:rsidP="008D17F4">
      <w:pPr>
        <w:pStyle w:val="ListParagraph"/>
        <w:spacing w:line="360" w:lineRule="auto"/>
        <w:ind w:left="360"/>
        <w:jc w:val="both"/>
        <w:rPr>
          <w:b/>
        </w:rPr>
      </w:pPr>
    </w:p>
    <w:p w14:paraId="357A998B" w14:textId="77777777" w:rsidR="00155078" w:rsidRPr="00AD70F6" w:rsidRDefault="00155078" w:rsidP="008D17F4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</w:rPr>
        <w:t>After update:</w:t>
      </w:r>
    </w:p>
    <w:p w14:paraId="3B61377F" w14:textId="77777777" w:rsidR="00162F62" w:rsidRPr="00155078" w:rsidRDefault="00155078" w:rsidP="001B1CEC">
      <w:pPr>
        <w:pStyle w:val="Header"/>
        <w:tabs>
          <w:tab w:val="clear" w:pos="4320"/>
          <w:tab w:val="clear" w:pos="8640"/>
        </w:tabs>
        <w:spacing w:line="360" w:lineRule="auto"/>
        <w:ind w:left="360" w:right="212"/>
        <w:jc w:val="both"/>
        <w:rPr>
          <w:sz w:val="20"/>
          <w:szCs w:val="20"/>
        </w:rPr>
      </w:pPr>
      <w:r w:rsidRPr="0018440F">
        <w:rPr>
          <w:i/>
          <w:noProof/>
          <w:sz w:val="20"/>
          <w:szCs w:val="20"/>
          <w:bdr w:val="single" w:sz="4" w:space="0" w:color="auto"/>
        </w:rPr>
        <w:drawing>
          <wp:inline distT="0" distB="0" distL="0" distR="0" wp14:anchorId="32BB462F" wp14:editId="72911563">
            <wp:extent cx="4800600" cy="1870657"/>
            <wp:effectExtent l="19050" t="19050" r="0" b="0"/>
            <wp:docPr id="13" name="Picture 13" descr="D:\SS\10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S\10_aft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33" cy="187768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62F62" w:rsidRPr="00155078" w:rsidSect="00706D1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F931" w14:textId="77777777" w:rsidR="000342DA" w:rsidRDefault="000342DA">
      <w:r>
        <w:separator/>
      </w:r>
    </w:p>
  </w:endnote>
  <w:endnote w:type="continuationSeparator" w:id="0">
    <w:p w14:paraId="32DEF49A" w14:textId="77777777" w:rsidR="000342DA" w:rsidRDefault="00034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0BF81" w14:textId="77777777" w:rsidR="000F260B" w:rsidRDefault="000F2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8DECB" w14:textId="77777777" w:rsidR="00BE24B4" w:rsidRPr="00D32597" w:rsidRDefault="000342DA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32FFDB6B">
        <v:line id="_x0000_s1025" style="position:absolute;z-index:251657728" from="0,10.65pt" to="522pt,10.65pt"/>
      </w:pict>
    </w:r>
  </w:p>
  <w:p w14:paraId="1677C9A5" w14:textId="77777777" w:rsidR="00BE24B4" w:rsidRDefault="00BE24B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D64FB">
      <w:rPr>
        <w:rStyle w:val="PageNumber"/>
        <w:noProof/>
        <w:sz w:val="22"/>
        <w:szCs w:val="22"/>
        <w:lang w:val="id-ID"/>
      </w:rPr>
      <w:t>2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0D64FB">
      <w:rPr>
        <w:rStyle w:val="PageNumber"/>
        <w:noProof/>
        <w:sz w:val="22"/>
        <w:szCs w:val="22"/>
        <w:lang w:val="id-ID"/>
      </w:rPr>
      <w:t>6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0C7F85C1" w14:textId="77777777" w:rsidR="00BE24B4" w:rsidRPr="00A34D50" w:rsidRDefault="00BE24B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D64FB">
      <w:rPr>
        <w:rStyle w:val="PageNumber"/>
        <w:i/>
        <w:noProof/>
        <w:sz w:val="20"/>
        <w:szCs w:val="22"/>
        <w:lang w:val="id-ID"/>
      </w:rPr>
      <w:t>2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0D64FB">
      <w:rPr>
        <w:rStyle w:val="PageNumber"/>
        <w:i/>
        <w:noProof/>
        <w:sz w:val="20"/>
        <w:szCs w:val="22"/>
        <w:lang w:val="id-ID"/>
      </w:rPr>
      <w:t>6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2D241" w14:textId="77777777" w:rsidR="000F260B" w:rsidRDefault="000F2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3C09" w14:textId="77777777" w:rsidR="000342DA" w:rsidRDefault="000342DA">
      <w:r>
        <w:separator/>
      </w:r>
    </w:p>
  </w:footnote>
  <w:footnote w:type="continuationSeparator" w:id="0">
    <w:p w14:paraId="07A07B56" w14:textId="77777777" w:rsidR="000342DA" w:rsidRDefault="00034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60AA" w14:textId="77777777" w:rsidR="000F260B" w:rsidRDefault="000F2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BD59" w14:textId="77777777" w:rsidR="00BE24B4" w:rsidRPr="007B11BC" w:rsidRDefault="00BE24B4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0F260B">
      <w:rPr>
        <w:sz w:val="20"/>
        <w:szCs w:val="20"/>
      </w:rPr>
      <w:t>7</w:t>
    </w:r>
  </w:p>
  <w:p w14:paraId="5525CF94" w14:textId="77777777" w:rsidR="00BE24B4" w:rsidRPr="00B15614" w:rsidRDefault="00BE24B4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26994F36" w14:textId="77777777" w:rsidR="00BE24B4" w:rsidRDefault="00BE24B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A19AD" w14:textId="77777777" w:rsidR="000F260B" w:rsidRDefault="000F2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E34B1"/>
    <w:multiLevelType w:val="hybridMultilevel"/>
    <w:tmpl w:val="A9E8B0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647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736C7C4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0023"/>
    <w:multiLevelType w:val="hybridMultilevel"/>
    <w:tmpl w:val="CE9A8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3F04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CFA1C3F"/>
    <w:multiLevelType w:val="hybridMultilevel"/>
    <w:tmpl w:val="C15A0C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B881097"/>
    <w:multiLevelType w:val="hybridMultilevel"/>
    <w:tmpl w:val="325EB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3C6C34B9"/>
    <w:multiLevelType w:val="hybridMultilevel"/>
    <w:tmpl w:val="19169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8808A4"/>
    <w:multiLevelType w:val="hybridMultilevel"/>
    <w:tmpl w:val="447E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061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C23A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A46D4"/>
    <w:multiLevelType w:val="hybridMultilevel"/>
    <w:tmpl w:val="325EB5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48C15B6B"/>
    <w:multiLevelType w:val="hybridMultilevel"/>
    <w:tmpl w:val="78E8E5B6"/>
    <w:lvl w:ilvl="0" w:tplc="17A221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5755C"/>
    <w:multiLevelType w:val="hybridMultilevel"/>
    <w:tmpl w:val="D15C7012"/>
    <w:lvl w:ilvl="0" w:tplc="CCBCC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0C"/>
    <w:rsid w:val="0000110D"/>
    <w:rsid w:val="000012C2"/>
    <w:rsid w:val="00006AF4"/>
    <w:rsid w:val="000077C8"/>
    <w:rsid w:val="00017B48"/>
    <w:rsid w:val="00031810"/>
    <w:rsid w:val="000342DA"/>
    <w:rsid w:val="00037EEF"/>
    <w:rsid w:val="00042D51"/>
    <w:rsid w:val="000539FD"/>
    <w:rsid w:val="000741D7"/>
    <w:rsid w:val="0007489A"/>
    <w:rsid w:val="000803D9"/>
    <w:rsid w:val="000820C4"/>
    <w:rsid w:val="00091ABE"/>
    <w:rsid w:val="00096A74"/>
    <w:rsid w:val="000A5169"/>
    <w:rsid w:val="000B276E"/>
    <w:rsid w:val="000D64FB"/>
    <w:rsid w:val="000E3FEE"/>
    <w:rsid w:val="000F260B"/>
    <w:rsid w:val="001042DF"/>
    <w:rsid w:val="00104795"/>
    <w:rsid w:val="00112D6E"/>
    <w:rsid w:val="00141F2B"/>
    <w:rsid w:val="00155078"/>
    <w:rsid w:val="00162F62"/>
    <w:rsid w:val="00170795"/>
    <w:rsid w:val="00176C19"/>
    <w:rsid w:val="00192525"/>
    <w:rsid w:val="001A1F8D"/>
    <w:rsid w:val="001A3C9B"/>
    <w:rsid w:val="001B1CEC"/>
    <w:rsid w:val="001B69A0"/>
    <w:rsid w:val="001D4081"/>
    <w:rsid w:val="001E3069"/>
    <w:rsid w:val="001F46C2"/>
    <w:rsid w:val="002066EE"/>
    <w:rsid w:val="002234F2"/>
    <w:rsid w:val="002471AD"/>
    <w:rsid w:val="00247A28"/>
    <w:rsid w:val="00271E37"/>
    <w:rsid w:val="00286DF6"/>
    <w:rsid w:val="002F3BA5"/>
    <w:rsid w:val="003060E0"/>
    <w:rsid w:val="00321963"/>
    <w:rsid w:val="0033441B"/>
    <w:rsid w:val="003463BF"/>
    <w:rsid w:val="0034661D"/>
    <w:rsid w:val="00356A90"/>
    <w:rsid w:val="0035760A"/>
    <w:rsid w:val="00362AE2"/>
    <w:rsid w:val="00376D9B"/>
    <w:rsid w:val="00381BA6"/>
    <w:rsid w:val="003979D0"/>
    <w:rsid w:val="003C23D0"/>
    <w:rsid w:val="00402D30"/>
    <w:rsid w:val="00416A82"/>
    <w:rsid w:val="00425918"/>
    <w:rsid w:val="00445760"/>
    <w:rsid w:val="0046588D"/>
    <w:rsid w:val="004669A8"/>
    <w:rsid w:val="004769C9"/>
    <w:rsid w:val="004912F8"/>
    <w:rsid w:val="004B483A"/>
    <w:rsid w:val="004F48C3"/>
    <w:rsid w:val="00502119"/>
    <w:rsid w:val="0051046B"/>
    <w:rsid w:val="0051295D"/>
    <w:rsid w:val="0051412C"/>
    <w:rsid w:val="0053440C"/>
    <w:rsid w:val="00543D1A"/>
    <w:rsid w:val="005453D5"/>
    <w:rsid w:val="00563DF1"/>
    <w:rsid w:val="0057288B"/>
    <w:rsid w:val="005819D2"/>
    <w:rsid w:val="005835FB"/>
    <w:rsid w:val="005915E6"/>
    <w:rsid w:val="005A4CF6"/>
    <w:rsid w:val="005D1462"/>
    <w:rsid w:val="005E05E5"/>
    <w:rsid w:val="005E0C99"/>
    <w:rsid w:val="005E4259"/>
    <w:rsid w:val="005F02D9"/>
    <w:rsid w:val="005F17C9"/>
    <w:rsid w:val="00612864"/>
    <w:rsid w:val="0061571F"/>
    <w:rsid w:val="006439C8"/>
    <w:rsid w:val="00652BF6"/>
    <w:rsid w:val="00661060"/>
    <w:rsid w:val="0066445D"/>
    <w:rsid w:val="00670F1F"/>
    <w:rsid w:val="0067125D"/>
    <w:rsid w:val="00675BA7"/>
    <w:rsid w:val="0067617D"/>
    <w:rsid w:val="0067622A"/>
    <w:rsid w:val="0067704A"/>
    <w:rsid w:val="00677C02"/>
    <w:rsid w:val="00685576"/>
    <w:rsid w:val="006A5D6B"/>
    <w:rsid w:val="006B5D4E"/>
    <w:rsid w:val="006E5C14"/>
    <w:rsid w:val="006F67D7"/>
    <w:rsid w:val="00706D1C"/>
    <w:rsid w:val="00707782"/>
    <w:rsid w:val="0073103F"/>
    <w:rsid w:val="00767610"/>
    <w:rsid w:val="00780A61"/>
    <w:rsid w:val="007847CE"/>
    <w:rsid w:val="00796E58"/>
    <w:rsid w:val="007B11BC"/>
    <w:rsid w:val="007D7BE0"/>
    <w:rsid w:val="007E2F1C"/>
    <w:rsid w:val="00802FB1"/>
    <w:rsid w:val="00814BEE"/>
    <w:rsid w:val="00822113"/>
    <w:rsid w:val="00822CBD"/>
    <w:rsid w:val="00824CE9"/>
    <w:rsid w:val="0082683E"/>
    <w:rsid w:val="00832BDA"/>
    <w:rsid w:val="00846123"/>
    <w:rsid w:val="00857588"/>
    <w:rsid w:val="00870812"/>
    <w:rsid w:val="00871578"/>
    <w:rsid w:val="00885D14"/>
    <w:rsid w:val="008A5A07"/>
    <w:rsid w:val="008A5BD2"/>
    <w:rsid w:val="008B7EA4"/>
    <w:rsid w:val="008C4717"/>
    <w:rsid w:val="008C7A38"/>
    <w:rsid w:val="008D17F4"/>
    <w:rsid w:val="008D614D"/>
    <w:rsid w:val="008D6AA2"/>
    <w:rsid w:val="008E407E"/>
    <w:rsid w:val="008F0988"/>
    <w:rsid w:val="0090313A"/>
    <w:rsid w:val="00921591"/>
    <w:rsid w:val="009317F1"/>
    <w:rsid w:val="00931A03"/>
    <w:rsid w:val="009341F2"/>
    <w:rsid w:val="0093602C"/>
    <w:rsid w:val="00945086"/>
    <w:rsid w:val="00951930"/>
    <w:rsid w:val="00976D84"/>
    <w:rsid w:val="0099487D"/>
    <w:rsid w:val="00996837"/>
    <w:rsid w:val="009976D7"/>
    <w:rsid w:val="009C0AB8"/>
    <w:rsid w:val="009C4931"/>
    <w:rsid w:val="009E013E"/>
    <w:rsid w:val="009F6A34"/>
    <w:rsid w:val="00A0728B"/>
    <w:rsid w:val="00A11EE2"/>
    <w:rsid w:val="00A22A44"/>
    <w:rsid w:val="00A342C4"/>
    <w:rsid w:val="00A34D50"/>
    <w:rsid w:val="00A43527"/>
    <w:rsid w:val="00A578CF"/>
    <w:rsid w:val="00A71F33"/>
    <w:rsid w:val="00A8222A"/>
    <w:rsid w:val="00A92AEF"/>
    <w:rsid w:val="00AA3173"/>
    <w:rsid w:val="00AB0B65"/>
    <w:rsid w:val="00AD2518"/>
    <w:rsid w:val="00AD3919"/>
    <w:rsid w:val="00AD70F6"/>
    <w:rsid w:val="00AE5D87"/>
    <w:rsid w:val="00B03612"/>
    <w:rsid w:val="00B15614"/>
    <w:rsid w:val="00B342BA"/>
    <w:rsid w:val="00B363C5"/>
    <w:rsid w:val="00B4343A"/>
    <w:rsid w:val="00B545BA"/>
    <w:rsid w:val="00B55312"/>
    <w:rsid w:val="00B84031"/>
    <w:rsid w:val="00B84237"/>
    <w:rsid w:val="00B879CA"/>
    <w:rsid w:val="00B90626"/>
    <w:rsid w:val="00B94057"/>
    <w:rsid w:val="00BB21A1"/>
    <w:rsid w:val="00BD4448"/>
    <w:rsid w:val="00BE24B4"/>
    <w:rsid w:val="00BF0197"/>
    <w:rsid w:val="00C0049B"/>
    <w:rsid w:val="00C0601F"/>
    <w:rsid w:val="00C13E32"/>
    <w:rsid w:val="00C21A44"/>
    <w:rsid w:val="00C5576D"/>
    <w:rsid w:val="00C639A1"/>
    <w:rsid w:val="00C658BD"/>
    <w:rsid w:val="00C9141A"/>
    <w:rsid w:val="00C94BC0"/>
    <w:rsid w:val="00C9734B"/>
    <w:rsid w:val="00CA35BE"/>
    <w:rsid w:val="00CB13D8"/>
    <w:rsid w:val="00CB78B7"/>
    <w:rsid w:val="00CC3977"/>
    <w:rsid w:val="00CE6613"/>
    <w:rsid w:val="00CF142C"/>
    <w:rsid w:val="00D0172B"/>
    <w:rsid w:val="00D032DD"/>
    <w:rsid w:val="00D04099"/>
    <w:rsid w:val="00D044F9"/>
    <w:rsid w:val="00D14412"/>
    <w:rsid w:val="00D212D6"/>
    <w:rsid w:val="00D32597"/>
    <w:rsid w:val="00D40699"/>
    <w:rsid w:val="00D42554"/>
    <w:rsid w:val="00D47D2C"/>
    <w:rsid w:val="00D74D2C"/>
    <w:rsid w:val="00D809CA"/>
    <w:rsid w:val="00D8237D"/>
    <w:rsid w:val="00D86F59"/>
    <w:rsid w:val="00DE5055"/>
    <w:rsid w:val="00E0596C"/>
    <w:rsid w:val="00E25050"/>
    <w:rsid w:val="00E3219E"/>
    <w:rsid w:val="00E3718D"/>
    <w:rsid w:val="00E3731B"/>
    <w:rsid w:val="00E40E9B"/>
    <w:rsid w:val="00E44BDC"/>
    <w:rsid w:val="00E63E36"/>
    <w:rsid w:val="00E860CE"/>
    <w:rsid w:val="00E87067"/>
    <w:rsid w:val="00E8712F"/>
    <w:rsid w:val="00EA70BA"/>
    <w:rsid w:val="00EB6722"/>
    <w:rsid w:val="00EC672D"/>
    <w:rsid w:val="00ED0F73"/>
    <w:rsid w:val="00ED2CD4"/>
    <w:rsid w:val="00ED2CDB"/>
    <w:rsid w:val="00EE6FB1"/>
    <w:rsid w:val="00F0188B"/>
    <w:rsid w:val="00F26858"/>
    <w:rsid w:val="00F4265B"/>
    <w:rsid w:val="00F659B7"/>
    <w:rsid w:val="00F7250C"/>
    <w:rsid w:val="00F75178"/>
    <w:rsid w:val="00F865BD"/>
    <w:rsid w:val="00F95761"/>
    <w:rsid w:val="00FA589D"/>
    <w:rsid w:val="00FC458D"/>
    <w:rsid w:val="00FD2C52"/>
    <w:rsid w:val="00FE6378"/>
    <w:rsid w:val="00FE729E"/>
    <w:rsid w:val="00FF15C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13EC3779"/>
  <w15:docId w15:val="{FE53296C-CF64-4D2B-837C-73D63C9D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147</TotalTime>
  <Pages>8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subject/>
  <dc:creator>Master</dc:creator>
  <cp:keywords/>
  <cp:lastModifiedBy>CLARISSA CHUARDI</cp:lastModifiedBy>
  <cp:revision>15</cp:revision>
  <cp:lastPrinted>2012-09-10T04:38:00Z</cp:lastPrinted>
  <dcterms:created xsi:type="dcterms:W3CDTF">2012-09-10T04:38:00Z</dcterms:created>
  <dcterms:modified xsi:type="dcterms:W3CDTF">2021-12-30T16:43:00Z</dcterms:modified>
</cp:coreProperties>
</file>